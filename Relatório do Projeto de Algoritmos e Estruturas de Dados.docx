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5C7" w14:textId="77777777" w:rsidR="00831721" w:rsidRDefault="00831721" w:rsidP="00831721">
      <w:pPr>
        <w:spacing w:before="120" w:after="0"/>
      </w:pPr>
      <w:r w:rsidRPr="0041428F">
        <w:rPr>
          <w:noProof/>
          <w:lang w:bidi="pt-PT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5CDA498" wp14:editId="7D780AD3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567815"/>
                <wp:effectExtent l="0" t="0" r="1270" b="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1567815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62B98" id="Gráfico 17" o:spid="_x0000_s1026" alt="&quot;&quot;" style="position:absolute;margin-left:0;margin-top:-36pt;width:649.4pt;height:123.4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 de cabeçalho"/>
      </w:tblPr>
      <w:tblGrid>
        <w:gridCol w:w="10466"/>
      </w:tblGrid>
      <w:tr w:rsidR="00A66B18" w:rsidRPr="0041428F" w14:paraId="06F3A744" w14:textId="77777777" w:rsidTr="00A6783B">
        <w:trPr>
          <w:trHeight w:val="270"/>
          <w:jc w:val="center"/>
        </w:trPr>
        <w:tc>
          <w:tcPr>
            <w:tcW w:w="10800" w:type="dxa"/>
          </w:tcPr>
          <w:p w14:paraId="21A66168" w14:textId="280B769B" w:rsidR="00A66B18" w:rsidRPr="0041428F" w:rsidRDefault="00A66B18" w:rsidP="00A66B18">
            <w:pPr>
              <w:pStyle w:val="InformaesdeContacto"/>
              <w:rPr>
                <w:color w:val="000000" w:themeColor="text1"/>
              </w:rPr>
            </w:pPr>
          </w:p>
        </w:tc>
      </w:tr>
      <w:tr w:rsidR="00615018" w:rsidRPr="0041428F" w14:paraId="168940A1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16A374" w14:textId="5889BB11" w:rsidR="003E24DF" w:rsidRPr="0041428F" w:rsidRDefault="003E24DF" w:rsidP="00A66B18">
            <w:pPr>
              <w:pStyle w:val="InformaesdeContacto"/>
              <w:rPr>
                <w:color w:val="000000" w:themeColor="text1"/>
              </w:rPr>
            </w:pPr>
          </w:p>
        </w:tc>
      </w:tr>
    </w:tbl>
    <w:p w14:paraId="2A812FC4" w14:textId="14D9A8E1" w:rsidR="00A66B18" w:rsidRPr="00F64A4E" w:rsidRDefault="00A625D5" w:rsidP="00F64A4E">
      <w:pPr>
        <w:pStyle w:val="Ttulo2"/>
        <w:jc w:val="center"/>
        <w:rPr>
          <w:sz w:val="40"/>
          <w:szCs w:val="40"/>
        </w:rPr>
      </w:pPr>
      <w:bookmarkStart w:id="0" w:name="_Toc151564830"/>
      <w:r w:rsidRPr="00F64A4E">
        <w:rPr>
          <w:sz w:val="40"/>
          <w:szCs w:val="40"/>
        </w:rPr>
        <w:t>Relatório do Projeto de Algoritmos e Estruturas de Dados</w:t>
      </w:r>
      <w:bookmarkEnd w:id="0"/>
    </w:p>
    <w:p w14:paraId="423539A2" w14:textId="77777777" w:rsidR="00A625D5" w:rsidRDefault="00A625D5"/>
    <w:p w14:paraId="0331FF71" w14:textId="77777777" w:rsidR="00A625D5" w:rsidRDefault="00A625D5" w:rsidP="00A625D5">
      <w:pPr>
        <w:jc w:val="center"/>
      </w:pPr>
    </w:p>
    <w:p w14:paraId="20A7E52B" w14:textId="7122227C" w:rsidR="00A625D5" w:rsidRPr="00A625D5" w:rsidRDefault="00A625D5" w:rsidP="00A625D5">
      <w:pPr>
        <w:rPr>
          <w:sz w:val="28"/>
          <w:szCs w:val="22"/>
        </w:rPr>
      </w:pPr>
      <w:r w:rsidRPr="00A625D5">
        <w:rPr>
          <w:sz w:val="28"/>
          <w:szCs w:val="22"/>
        </w:rPr>
        <w:t xml:space="preserve">                                            </w:t>
      </w:r>
      <w:r>
        <w:rPr>
          <w:sz w:val="28"/>
          <w:szCs w:val="22"/>
        </w:rPr>
        <w:t xml:space="preserve"> </w:t>
      </w:r>
      <w:r w:rsidRPr="00A625D5">
        <w:rPr>
          <w:sz w:val="28"/>
          <w:szCs w:val="22"/>
        </w:rPr>
        <w:t>Trabalho realizado por:</w:t>
      </w:r>
    </w:p>
    <w:p w14:paraId="71DFBF92" w14:textId="03AE6390" w:rsidR="00A625D5" w:rsidRPr="00A625D5" w:rsidRDefault="00A625D5" w:rsidP="00A625D5">
      <w:pPr>
        <w:pStyle w:val="PargrafodaLista"/>
        <w:spacing w:before="0"/>
        <w:ind w:left="3600"/>
        <w:rPr>
          <w:color w:val="000000" w:themeColor="text1"/>
          <w:sz w:val="28"/>
          <w:szCs w:val="22"/>
        </w:rPr>
      </w:pPr>
      <w:r w:rsidRPr="00A625D5">
        <w:rPr>
          <w:color w:val="000000" w:themeColor="text1"/>
          <w:sz w:val="28"/>
          <w:szCs w:val="22"/>
        </w:rPr>
        <w:t xml:space="preserve">   Tomás Brás Nº 112665</w:t>
      </w:r>
    </w:p>
    <w:p w14:paraId="19FE7642" w14:textId="50FA1937" w:rsidR="00A625D5" w:rsidRPr="00A625D5" w:rsidRDefault="00A625D5" w:rsidP="00A625D5">
      <w:pPr>
        <w:pStyle w:val="PargrafodaLista"/>
        <w:spacing w:before="0"/>
        <w:ind w:left="3600"/>
        <w:rPr>
          <w:color w:val="000000" w:themeColor="text1"/>
          <w:sz w:val="28"/>
          <w:szCs w:val="22"/>
        </w:rPr>
      </w:pPr>
      <w:r w:rsidRPr="00A625D5">
        <w:rPr>
          <w:color w:val="000000" w:themeColor="text1"/>
          <w:sz w:val="28"/>
          <w:szCs w:val="22"/>
        </w:rPr>
        <w:t>Afonso Ferreira Nº 113084</w:t>
      </w:r>
    </w:p>
    <w:p w14:paraId="3E5D2127" w14:textId="2BD6F3B3" w:rsidR="00A66B18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  <w:r w:rsidRPr="00A625D5">
        <w:rPr>
          <w:color w:val="000000" w:themeColor="text1"/>
          <w:sz w:val="28"/>
          <w:szCs w:val="22"/>
        </w:rPr>
        <w:tab/>
      </w:r>
    </w:p>
    <w:p w14:paraId="3540C4B8" w14:textId="77777777" w:rsidR="00A625D5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</w:p>
    <w:p w14:paraId="548BF555" w14:textId="77777777" w:rsidR="00A625D5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</w:p>
    <w:p w14:paraId="4298A734" w14:textId="77777777" w:rsidR="00A625D5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</w:p>
    <w:p w14:paraId="16F5D851" w14:textId="77777777" w:rsidR="00A625D5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</w:p>
    <w:p w14:paraId="549FACC2" w14:textId="77777777" w:rsidR="00A625D5" w:rsidRPr="00A625D5" w:rsidRDefault="00A625D5" w:rsidP="00A625D5">
      <w:pPr>
        <w:pStyle w:val="Assinatura"/>
        <w:ind w:left="0"/>
        <w:rPr>
          <w:color w:val="000000" w:themeColor="text1"/>
          <w:sz w:val="28"/>
          <w:szCs w:val="22"/>
        </w:rPr>
      </w:pPr>
    </w:p>
    <w:p w14:paraId="4185B449" w14:textId="77777777" w:rsidR="00A625D5" w:rsidRPr="00A625D5" w:rsidRDefault="00A625D5" w:rsidP="00A625D5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6C8E28A1" w14:textId="05E5736E" w:rsidR="00A625D5" w:rsidRPr="00A625D5" w:rsidRDefault="00A625D5" w:rsidP="00A625D5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   </w:t>
      </w:r>
      <w:r w:rsidRPr="00A625D5">
        <w:rPr>
          <w:color w:val="000000" w:themeColor="text1"/>
          <w:sz w:val="28"/>
          <w:szCs w:val="22"/>
        </w:rPr>
        <w:t>Profº Pedro Lavrador</w:t>
      </w:r>
    </w:p>
    <w:p w14:paraId="49F2DB57" w14:textId="4C8FE64E" w:rsidR="00A625D5" w:rsidRPr="00A625D5" w:rsidRDefault="00A625D5" w:rsidP="00A625D5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04F93544" w14:textId="1CA9E2EB" w:rsidR="00A625D5" w:rsidRDefault="00A625D5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  </w:t>
      </w:r>
      <w:r w:rsidRPr="00A625D5">
        <w:rPr>
          <w:color w:val="000000" w:themeColor="text1"/>
          <w:sz w:val="28"/>
          <w:szCs w:val="22"/>
        </w:rPr>
        <w:t>Profº Joaquim Machado</w:t>
      </w:r>
    </w:p>
    <w:p w14:paraId="259BD2D7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669E30F1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70FEA1C6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23932723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485D9581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4FBA42FA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4EAC8269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52D10033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513C9818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4D7CC580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278AE250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52580833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17A90872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39F08E3D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5991FB40" w14:textId="77777777" w:rsidR="00F64A4E" w:rsidRDefault="00F64A4E" w:rsidP="00F64A4E">
      <w:pPr>
        <w:pStyle w:val="Assinatura"/>
        <w:ind w:left="0"/>
        <w:rPr>
          <w:color w:val="000000" w:themeColor="text1"/>
          <w:sz w:val="28"/>
          <w:szCs w:val="22"/>
        </w:rPr>
      </w:pPr>
    </w:p>
    <w:sdt>
      <w:sdtPr>
        <w:id w:val="-887184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kern w:val="20"/>
          <w:sz w:val="24"/>
          <w:szCs w:val="20"/>
          <w:lang w:eastAsia="ja-JP"/>
        </w:rPr>
      </w:sdtEndPr>
      <w:sdtContent>
        <w:p w14:paraId="0B234A92" w14:textId="35324BB8" w:rsidR="00F64A4E" w:rsidRDefault="00F64A4E">
          <w:pPr>
            <w:pStyle w:val="Cabealhodondice"/>
          </w:pPr>
          <w:r>
            <w:t>Índice</w:t>
          </w:r>
        </w:p>
        <w:p w14:paraId="4F6C2A1B" w14:textId="0697FDB5" w:rsidR="00D73442" w:rsidRDefault="00F64A4E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4830" w:history="1">
            <w:r w:rsidR="00D73442" w:rsidRPr="00B17486">
              <w:rPr>
                <w:rStyle w:val="Hiperligao"/>
                <w:noProof/>
              </w:rPr>
              <w:t>Relatório do Projeto de Algoritmos e Estruturas de Dados</w:t>
            </w:r>
            <w:r w:rsidR="00D73442">
              <w:rPr>
                <w:noProof/>
                <w:webHidden/>
              </w:rPr>
              <w:tab/>
            </w:r>
            <w:r w:rsidR="00D73442">
              <w:rPr>
                <w:noProof/>
                <w:webHidden/>
              </w:rPr>
              <w:fldChar w:fldCharType="begin"/>
            </w:r>
            <w:r w:rsidR="00D73442">
              <w:rPr>
                <w:noProof/>
                <w:webHidden/>
              </w:rPr>
              <w:instrText xml:space="preserve"> PAGEREF _Toc151564830 \h </w:instrText>
            </w:r>
            <w:r w:rsidR="00D73442">
              <w:rPr>
                <w:noProof/>
                <w:webHidden/>
              </w:rPr>
            </w:r>
            <w:r w:rsidR="00D73442">
              <w:rPr>
                <w:noProof/>
                <w:webHidden/>
              </w:rPr>
              <w:fldChar w:fldCharType="separate"/>
            </w:r>
            <w:r w:rsidR="00D73442">
              <w:rPr>
                <w:noProof/>
                <w:webHidden/>
              </w:rPr>
              <w:t>1</w:t>
            </w:r>
            <w:r w:rsidR="00D73442">
              <w:rPr>
                <w:noProof/>
                <w:webHidden/>
              </w:rPr>
              <w:fldChar w:fldCharType="end"/>
            </w:r>
          </w:hyperlink>
        </w:p>
        <w:p w14:paraId="03983151" w14:textId="0588716F" w:rsidR="00D73442" w:rsidRDefault="00D73442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1564831" w:history="1">
            <w:r w:rsidRPr="00B17486">
              <w:rPr>
                <w:rStyle w:val="Hiperligao"/>
                <w:noProof/>
              </w:rPr>
              <w:t>Testes realizados e respetivos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AC4C" w14:textId="2F336459" w:rsidR="00D73442" w:rsidRDefault="00D73442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51564832" w:history="1">
            <w:r w:rsidRPr="00B17486">
              <w:rPr>
                <w:rStyle w:val="Hiperligao"/>
                <w:noProof/>
              </w:rPr>
              <w:t>Análise formal da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7D1B" w14:textId="61E6981B" w:rsidR="00F64A4E" w:rsidRDefault="00F64A4E">
          <w:r>
            <w:rPr>
              <w:b/>
              <w:bCs/>
            </w:rPr>
            <w:fldChar w:fldCharType="end"/>
          </w:r>
        </w:p>
      </w:sdtContent>
    </w:sdt>
    <w:p w14:paraId="0A5E2257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494EB1B6" w14:textId="77777777" w:rsidR="00F64A4E" w:rsidRDefault="00F64A4E" w:rsidP="00F64A4E">
      <w:pPr>
        <w:pStyle w:val="Assinatura"/>
        <w:ind w:left="0"/>
        <w:jc w:val="center"/>
        <w:rPr>
          <w:color w:val="000000" w:themeColor="text1"/>
          <w:sz w:val="28"/>
          <w:szCs w:val="22"/>
        </w:rPr>
      </w:pPr>
    </w:p>
    <w:p w14:paraId="235C0A1C" w14:textId="36890380" w:rsidR="00F64A4E" w:rsidRPr="00D73442" w:rsidRDefault="00F64A4E" w:rsidP="00D73442">
      <w:pPr>
        <w:pStyle w:val="Ttulo"/>
        <w:rPr>
          <w:color w:val="104864" w:themeColor="background2" w:themeShade="40"/>
        </w:rPr>
      </w:pPr>
      <w:r w:rsidRPr="00D73442">
        <w:rPr>
          <w:color w:val="104864" w:themeColor="background2" w:themeShade="40"/>
        </w:rPr>
        <w:t>Introdução</w:t>
      </w:r>
    </w:p>
    <w:p w14:paraId="42FB6CD1" w14:textId="5D3D80BB" w:rsidR="00F64A4E" w:rsidRDefault="00F64A4E" w:rsidP="00F64A4E">
      <w:pPr>
        <w:ind w:left="0"/>
        <w:rPr>
          <w:color w:val="auto"/>
        </w:rPr>
      </w:pPr>
    </w:p>
    <w:p w14:paraId="0DDD3033" w14:textId="2A4C9EF5" w:rsidR="00F64A4E" w:rsidRDefault="00F64A4E" w:rsidP="00F64A4E">
      <w:pPr>
        <w:ind w:left="0"/>
        <w:rPr>
          <w:color w:val="auto"/>
        </w:rPr>
      </w:pPr>
      <w:r w:rsidRPr="00F64A4E">
        <w:rPr>
          <w:color w:val="auto"/>
        </w:rPr>
        <w:t xml:space="preserve">Neste relatório, após conclusão do desenvolvimento do tipo abstrato de dados da função </w:t>
      </w:r>
      <w:proofErr w:type="spellStart"/>
      <w:proofErr w:type="gramStart"/>
      <w:r w:rsidRPr="00D73442">
        <w:rPr>
          <w:b/>
          <w:bCs/>
          <w:color w:val="auto"/>
        </w:rPr>
        <w:t>ImageLocateSubImage</w:t>
      </w:r>
      <w:proofErr w:type="spellEnd"/>
      <w:r w:rsidRPr="00D73442">
        <w:rPr>
          <w:b/>
          <w:bCs/>
          <w:color w:val="auto"/>
        </w:rPr>
        <w:t>(</w:t>
      </w:r>
      <w:proofErr w:type="gramEnd"/>
      <w:r w:rsidRPr="00D73442">
        <w:rPr>
          <w:b/>
          <w:bCs/>
          <w:color w:val="auto"/>
        </w:rPr>
        <w:t>)</w:t>
      </w:r>
      <w:r w:rsidRPr="00F64A4E">
        <w:rPr>
          <w:color w:val="auto"/>
        </w:rPr>
        <w:t xml:space="preserve"> e </w:t>
      </w:r>
      <w:proofErr w:type="spellStart"/>
      <w:r w:rsidRPr="00D73442">
        <w:rPr>
          <w:b/>
          <w:bCs/>
          <w:color w:val="auto"/>
        </w:rPr>
        <w:t>ImageBlur</w:t>
      </w:r>
      <w:proofErr w:type="spellEnd"/>
      <w:r w:rsidRPr="00D73442">
        <w:rPr>
          <w:b/>
          <w:bCs/>
          <w:color w:val="auto"/>
        </w:rPr>
        <w:t>()</w:t>
      </w:r>
      <w:r w:rsidRPr="00D73442">
        <w:rPr>
          <w:color w:val="auto"/>
        </w:rPr>
        <w:t xml:space="preserve"> </w:t>
      </w:r>
      <w:r w:rsidRPr="00F64A4E">
        <w:rPr>
          <w:color w:val="auto"/>
        </w:rPr>
        <w:t xml:space="preserve">realizámos uma sequência de testes de modo a verificar o número de comparações e o tempo que o programa demora a executá-los. O nosso objetivo com estas </w:t>
      </w:r>
      <w:r w:rsidR="00D73442">
        <w:rPr>
          <w:color w:val="auto"/>
        </w:rPr>
        <w:t>in</w:t>
      </w:r>
      <w:r w:rsidRPr="00F64A4E">
        <w:rPr>
          <w:color w:val="auto"/>
        </w:rPr>
        <w:t>formações é, para cada função, realizar uma análise formal da complexidade do algoritmo utilizado.</w:t>
      </w:r>
    </w:p>
    <w:p w14:paraId="7C68BBA9" w14:textId="77777777" w:rsidR="00D73442" w:rsidRPr="00F64A4E" w:rsidRDefault="00D73442" w:rsidP="00F64A4E">
      <w:pPr>
        <w:ind w:left="0"/>
        <w:rPr>
          <w:color w:val="auto"/>
        </w:rPr>
      </w:pPr>
    </w:p>
    <w:p w14:paraId="20A73F62" w14:textId="1D3AB519" w:rsidR="00D73442" w:rsidRPr="00D73442" w:rsidRDefault="00D73442" w:rsidP="00D73442">
      <w:pPr>
        <w:pStyle w:val="Ttulo"/>
        <w:rPr>
          <w:color w:val="104864" w:themeColor="background2" w:themeShade="40"/>
        </w:rPr>
      </w:pPr>
      <w:r w:rsidRPr="00D73442">
        <w:rPr>
          <w:color w:val="104864" w:themeColor="background2" w:themeShade="40"/>
        </w:rPr>
        <w:t>An</w:t>
      </w:r>
      <w:r w:rsidRPr="00D73442">
        <w:rPr>
          <w:color w:val="104864" w:themeColor="background2" w:themeShade="40"/>
        </w:rPr>
        <w:t>álise</w:t>
      </w:r>
      <w:r w:rsidRPr="00D73442">
        <w:rPr>
          <w:color w:val="104864" w:themeColor="background2" w:themeShade="40"/>
        </w:rPr>
        <w:t xml:space="preserve"> a complexidade da função </w:t>
      </w:r>
      <w:proofErr w:type="spellStart"/>
      <w:proofErr w:type="gramStart"/>
      <w:r w:rsidRPr="00D73442">
        <w:rPr>
          <w:color w:val="104864" w:themeColor="background2" w:themeShade="40"/>
        </w:rPr>
        <w:t>ImageLocateSubImage</w:t>
      </w:r>
      <w:proofErr w:type="spellEnd"/>
      <w:r w:rsidRPr="00D73442">
        <w:rPr>
          <w:color w:val="104864" w:themeColor="background2" w:themeShade="40"/>
        </w:rPr>
        <w:t>(</w:t>
      </w:r>
      <w:proofErr w:type="gramEnd"/>
      <w:r w:rsidRPr="00D73442">
        <w:rPr>
          <w:color w:val="104864" w:themeColor="background2" w:themeShade="40"/>
        </w:rPr>
        <w:t>)</w:t>
      </w:r>
    </w:p>
    <w:p w14:paraId="18577492" w14:textId="3027E19B" w:rsidR="00D73442" w:rsidRDefault="00D73442" w:rsidP="00D73442">
      <w:pPr>
        <w:pStyle w:val="Ttulo2"/>
      </w:pPr>
      <w:bookmarkStart w:id="1" w:name="_Toc151564831"/>
      <w:r>
        <w:t>Testes realizados e respetivos resultados</w:t>
      </w:r>
      <w:bookmarkEnd w:id="1"/>
    </w:p>
    <w:p w14:paraId="7255E7AE" w14:textId="114FC540" w:rsidR="00D73442" w:rsidRDefault="00D73442" w:rsidP="00D73442">
      <w:pPr>
        <w:pStyle w:val="Ttulo2"/>
      </w:pPr>
      <w:bookmarkStart w:id="2" w:name="_Toc151564832"/>
      <w:r w:rsidRPr="00D73442">
        <w:t>Análise formal da complexidade</w:t>
      </w:r>
      <w:bookmarkEnd w:id="2"/>
    </w:p>
    <w:p w14:paraId="091BFC2D" w14:textId="77777777" w:rsidR="00D73442" w:rsidRDefault="00D73442" w:rsidP="00D73442"/>
    <w:p w14:paraId="2701C518" w14:textId="09F2FA7F" w:rsidR="00D73442" w:rsidRDefault="00D73442">
      <w:pPr>
        <w:spacing w:before="0" w:after="0"/>
        <w:ind w:left="0" w:right="0"/>
      </w:pPr>
      <w:r>
        <w:br w:type="page"/>
      </w:r>
    </w:p>
    <w:p w14:paraId="62ABDE61" w14:textId="4D82D4F0" w:rsidR="00D73442" w:rsidRPr="00D73442" w:rsidRDefault="00D73442" w:rsidP="00D73442">
      <w:pPr>
        <w:pStyle w:val="Ttulo"/>
        <w:rPr>
          <w:color w:val="104864" w:themeColor="background2" w:themeShade="40"/>
        </w:rPr>
      </w:pPr>
      <w:r w:rsidRPr="00D73442">
        <w:rPr>
          <w:color w:val="104864" w:themeColor="background2" w:themeShade="40"/>
        </w:rPr>
        <w:lastRenderedPageBreak/>
        <w:t xml:space="preserve">Análise a complexidade da função </w:t>
      </w:r>
      <w:proofErr w:type="spellStart"/>
      <w:proofErr w:type="gramStart"/>
      <w:r w:rsidRPr="00D73442">
        <w:rPr>
          <w:color w:val="104864" w:themeColor="background2" w:themeShade="40"/>
        </w:rPr>
        <w:t>ImageBlur</w:t>
      </w:r>
      <w:proofErr w:type="spellEnd"/>
      <w:r w:rsidRPr="00D73442">
        <w:rPr>
          <w:color w:val="104864" w:themeColor="background2" w:themeShade="40"/>
        </w:rPr>
        <w:t>(</w:t>
      </w:r>
      <w:proofErr w:type="gramEnd"/>
      <w:r w:rsidRPr="00D73442">
        <w:rPr>
          <w:color w:val="104864" w:themeColor="background2" w:themeShade="40"/>
        </w:rPr>
        <w:t>)</w:t>
      </w:r>
    </w:p>
    <w:p w14:paraId="767F1CDB" w14:textId="77777777" w:rsidR="00D73442" w:rsidRDefault="00D73442" w:rsidP="00D73442">
      <w:pPr>
        <w:pStyle w:val="Ttulo2"/>
      </w:pPr>
      <w:r>
        <w:t>Testes realizados e respetivos resultados</w:t>
      </w:r>
    </w:p>
    <w:p w14:paraId="0582F3CD" w14:textId="77777777" w:rsidR="00D73442" w:rsidRPr="00D73442" w:rsidRDefault="00D73442" w:rsidP="00D73442">
      <w:pPr>
        <w:pStyle w:val="Ttulo2"/>
      </w:pPr>
      <w:r w:rsidRPr="00D73442">
        <w:t>Análise formal da complexidade</w:t>
      </w:r>
    </w:p>
    <w:p w14:paraId="49808645" w14:textId="5F81A67B" w:rsidR="00D73442" w:rsidRPr="00D73442" w:rsidRDefault="00D73442" w:rsidP="00D73442">
      <w:pPr>
        <w:pStyle w:val="Ttulo2"/>
      </w:pPr>
      <w:r>
        <w:t>Estratégias algorítmicas utilizadas e respetivos resultados</w:t>
      </w:r>
    </w:p>
    <w:sectPr w:rsidR="00D73442" w:rsidRPr="00D7344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95C69" w14:textId="77777777" w:rsidR="00DF11CF" w:rsidRDefault="00DF11CF" w:rsidP="00A66B18">
      <w:pPr>
        <w:spacing w:before="0" w:after="0"/>
      </w:pPr>
      <w:r>
        <w:separator/>
      </w:r>
    </w:p>
  </w:endnote>
  <w:endnote w:type="continuationSeparator" w:id="0">
    <w:p w14:paraId="4B6FFA7F" w14:textId="77777777" w:rsidR="00DF11CF" w:rsidRDefault="00DF11C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7E86" w14:textId="77777777" w:rsidR="00DF11CF" w:rsidRDefault="00DF11CF" w:rsidP="00A66B18">
      <w:pPr>
        <w:spacing w:before="0" w:after="0"/>
      </w:pPr>
      <w:r>
        <w:separator/>
      </w:r>
    </w:p>
  </w:footnote>
  <w:footnote w:type="continuationSeparator" w:id="0">
    <w:p w14:paraId="0EC5ACC9" w14:textId="77777777" w:rsidR="00DF11CF" w:rsidRDefault="00DF11C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B40D9"/>
    <w:multiLevelType w:val="hybridMultilevel"/>
    <w:tmpl w:val="CBB68D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240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D5"/>
    <w:rsid w:val="00030C2F"/>
    <w:rsid w:val="00083BAA"/>
    <w:rsid w:val="0010680C"/>
    <w:rsid w:val="00152B0B"/>
    <w:rsid w:val="001766D6"/>
    <w:rsid w:val="00192419"/>
    <w:rsid w:val="001C270D"/>
    <w:rsid w:val="001E2320"/>
    <w:rsid w:val="001F6534"/>
    <w:rsid w:val="00214E28"/>
    <w:rsid w:val="00352B81"/>
    <w:rsid w:val="00394757"/>
    <w:rsid w:val="003A0150"/>
    <w:rsid w:val="003E24DF"/>
    <w:rsid w:val="0041428F"/>
    <w:rsid w:val="004360BD"/>
    <w:rsid w:val="004A2B0D"/>
    <w:rsid w:val="005C2210"/>
    <w:rsid w:val="00615018"/>
    <w:rsid w:val="0062123A"/>
    <w:rsid w:val="00646E75"/>
    <w:rsid w:val="006F6F10"/>
    <w:rsid w:val="00783E79"/>
    <w:rsid w:val="007A5F37"/>
    <w:rsid w:val="007B5AE8"/>
    <w:rsid w:val="007F5192"/>
    <w:rsid w:val="00831721"/>
    <w:rsid w:val="00862A06"/>
    <w:rsid w:val="00A26FE7"/>
    <w:rsid w:val="00A625D5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D10958"/>
    <w:rsid w:val="00D66593"/>
    <w:rsid w:val="00D73442"/>
    <w:rsid w:val="00DE6DA2"/>
    <w:rsid w:val="00DF11CF"/>
    <w:rsid w:val="00DF2D30"/>
    <w:rsid w:val="00E4786A"/>
    <w:rsid w:val="00E55D74"/>
    <w:rsid w:val="00E6540C"/>
    <w:rsid w:val="00E81E2A"/>
    <w:rsid w:val="00EE0952"/>
    <w:rsid w:val="00F64A4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C138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te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A66B18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A6783B"/>
    <w:pPr>
      <w:spacing w:before="480" w:after="960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E24DF"/>
    <w:pPr>
      <w:spacing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semiHidden/>
    <w:rsid w:val="003E24DF"/>
    <w:rPr>
      <w:b/>
      <w:bCs/>
    </w:rPr>
  </w:style>
  <w:style w:type="paragraph" w:customStyle="1" w:styleId="InformaesdeContacto">
    <w:name w:val="Informações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tipo">
    <w:name w:val="Logótipo"/>
    <w:basedOn w:val="Normal"/>
    <w:next w:val="Normal"/>
    <w:link w:val="CarterdeLog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terdeLogtipo">
    <w:name w:val="Caráter de Logótipo"/>
    <w:basedOn w:val="Tipodeletrapredefinidodopargrafo"/>
    <w:link w:val="Log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tulo">
    <w:name w:val="Title"/>
    <w:basedOn w:val="Normal"/>
    <w:next w:val="Normal"/>
    <w:link w:val="TtuloCarter"/>
    <w:uiPriority w:val="10"/>
    <w:qFormat/>
    <w:rsid w:val="00D73442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7344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semiHidden/>
    <w:rsid w:val="00A625D5"/>
    <w:pPr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64A4E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F64A4E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F64A4E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mbr\AppData\Local\Microsoft\Office\16.0\DTS\pt-PT%7b362D68C5-0538-46CB-9526-9AC3F9D90CBB%7d\%7b36296C08-4493-44EC-8EF0-9DF26469CF27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1D2B3-72EA-493F-8F16-4839E542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{36296C08-4493-44EC-8EF0-9DF26469CF27}tf56348247_win32</Template>
  <TotalTime>0</TotalTime>
  <Pages>3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2023-11-22T16:32:00Z</dcterms:created>
  <dcterms:modified xsi:type="dcterms:W3CDTF">2023-11-22T17:02:00Z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